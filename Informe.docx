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3C9E" w14:textId="77777777" w:rsidR="00296374" w:rsidRDefault="00296374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BA5878">
        <w:rPr>
          <w:noProof/>
        </w:rPr>
        <w:drawing>
          <wp:inline distT="0" distB="0" distL="0" distR="0" wp14:anchorId="4492B699" wp14:editId="4B73D383">
            <wp:extent cx="2133600" cy="1028700"/>
            <wp:effectExtent l="0" t="0" r="0" b="0"/>
            <wp:docPr id="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1217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  <w:r w:rsidRPr="00BA5878">
        <w:rPr>
          <w:rFonts w:cs="Calibri"/>
          <w:b/>
          <w:bCs/>
          <w:szCs w:val="22"/>
        </w:rPr>
        <w:t>Videojuego sobre Rick and Morty</w:t>
      </w:r>
    </w:p>
    <w:p w14:paraId="70DCF523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67B5386C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2E42790D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72ABE31" w14:textId="77777777" w:rsidR="00126FA2" w:rsidRPr="00BA5878" w:rsidRDefault="00126FA2" w:rsidP="00126FA2">
      <w:pPr>
        <w:ind w:firstLine="0"/>
        <w:jc w:val="center"/>
        <w:rPr>
          <w:rFonts w:cs="Calibri"/>
          <w:b/>
          <w:bCs/>
          <w:szCs w:val="22"/>
        </w:rPr>
      </w:pPr>
    </w:p>
    <w:p w14:paraId="4DCF28CE" w14:textId="77777777" w:rsidR="00126FA2" w:rsidRPr="00BA5878" w:rsidRDefault="00126FA2" w:rsidP="00126FA2">
      <w:pPr>
        <w:ind w:firstLine="0"/>
        <w:jc w:val="center"/>
        <w:rPr>
          <w:rFonts w:cs="Calibri"/>
          <w:szCs w:val="22"/>
        </w:rPr>
      </w:pPr>
    </w:p>
    <w:p w14:paraId="1F5D39D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  <w:r w:rsidRPr="00BA5878">
        <w:rPr>
          <w:rFonts w:cs="Calibri"/>
          <w:szCs w:val="22"/>
        </w:rPr>
        <w:t>Angie Tatiana Solano Rodriguez</w:t>
      </w:r>
    </w:p>
    <w:p w14:paraId="56816A49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  <w:r w:rsidRPr="00BA5878">
        <w:rPr>
          <w:rFonts w:cs="Calibri"/>
          <w:szCs w:val="22"/>
        </w:rPr>
        <w:t>Johan Sneyder Portillo Anaya</w:t>
      </w:r>
    </w:p>
    <w:p w14:paraId="3DD769A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BFD2488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96F285C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086C18AF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35FB9B16" w14:textId="77777777" w:rsidR="00126FA2" w:rsidRDefault="00126FA2" w:rsidP="00126FA2">
      <w:pPr>
        <w:ind w:firstLine="0"/>
        <w:jc w:val="center"/>
        <w:rPr>
          <w:rFonts w:cs="Calibri"/>
          <w:szCs w:val="22"/>
        </w:rPr>
      </w:pPr>
    </w:p>
    <w:p w14:paraId="10796699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1C61B9A0" w14:textId="77777777" w:rsidR="00126FA2" w:rsidRDefault="00126FA2" w:rsidP="00126FA2">
      <w:pPr>
        <w:ind w:firstLine="0"/>
        <w:rPr>
          <w:rFonts w:cs="Calibri"/>
          <w:szCs w:val="22"/>
        </w:rPr>
      </w:pPr>
    </w:p>
    <w:p w14:paraId="6C1AF1E2" w14:textId="77777777" w:rsidR="00126FA2" w:rsidRPr="00BA5878" w:rsidRDefault="00126FA2" w:rsidP="00126FA2">
      <w:pPr>
        <w:ind w:firstLine="0"/>
        <w:rPr>
          <w:rFonts w:cs="Calibri"/>
          <w:szCs w:val="22"/>
        </w:rPr>
      </w:pPr>
    </w:p>
    <w:p w14:paraId="60BE653C" w14:textId="77777777" w:rsidR="00126FA2" w:rsidRDefault="00126FA2" w:rsidP="00126FA2">
      <w:pPr>
        <w:ind w:firstLine="0"/>
        <w:jc w:val="center"/>
      </w:pPr>
      <w:r>
        <w:t>Universidad de Antioquia</w:t>
      </w:r>
    </w:p>
    <w:p w14:paraId="033E8BA3" w14:textId="77777777" w:rsidR="00126FA2" w:rsidRDefault="00126FA2" w:rsidP="00126FA2">
      <w:pPr>
        <w:ind w:firstLine="0"/>
        <w:jc w:val="center"/>
      </w:pPr>
      <w:r>
        <w:t>Faculta de Ingeniería</w:t>
      </w:r>
    </w:p>
    <w:p w14:paraId="117FA1B8" w14:textId="77777777" w:rsidR="00126FA2" w:rsidRDefault="00126FA2" w:rsidP="00126FA2">
      <w:pPr>
        <w:ind w:firstLine="0"/>
        <w:jc w:val="center"/>
      </w:pPr>
      <w:r>
        <w:t>Ingeniería de Telecomunicaciones</w:t>
      </w:r>
    </w:p>
    <w:p w14:paraId="686BB77B" w14:textId="77777777" w:rsidR="00126FA2" w:rsidRDefault="00126FA2" w:rsidP="00126FA2">
      <w:pPr>
        <w:ind w:firstLine="0"/>
        <w:jc w:val="center"/>
      </w:pPr>
      <w:r>
        <w:t xml:space="preserve"> Medellín, Antioquia, Colombia</w:t>
      </w:r>
    </w:p>
    <w:p w14:paraId="076ADDE7" w14:textId="77777777" w:rsidR="00126FA2" w:rsidRDefault="00126FA2" w:rsidP="00126FA2">
      <w:pPr>
        <w:ind w:firstLine="0"/>
        <w:jc w:val="center"/>
      </w:pPr>
      <w:r>
        <w:t>2023</w:t>
      </w:r>
    </w:p>
    <w:sdt>
      <w:sdtPr>
        <w:rPr>
          <w:lang w:val="es-MX"/>
        </w:rPr>
        <w:id w:val="-1816705684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color w:val="auto"/>
          <w:sz w:val="22"/>
          <w:szCs w:val="21"/>
          <w:shd w:val="clear" w:color="auto" w:fill="FFFFFF"/>
          <w:lang w:eastAsia="en-US"/>
        </w:rPr>
      </w:sdtEndPr>
      <w:sdtContent>
        <w:p w14:paraId="05FA1B16" w14:textId="03D2D259" w:rsidR="00BF287C" w:rsidRPr="00BF287C" w:rsidRDefault="00BF287C" w:rsidP="00BF287C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BF287C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  <w:t>Tabla de contenido</w:t>
          </w:r>
        </w:p>
        <w:p w14:paraId="28091291" w14:textId="0A1CE3C5" w:rsidR="00BE21C0" w:rsidRDefault="00BF287C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42837" w:history="1">
            <w:r w:rsidR="00BE21C0" w:rsidRPr="0087227B">
              <w:rPr>
                <w:rStyle w:val="Hipervnculo"/>
                <w:noProof/>
              </w:rPr>
              <w:t>Contextualización del problema</w:t>
            </w:r>
            <w:r w:rsidR="00BE21C0">
              <w:rPr>
                <w:noProof/>
                <w:webHidden/>
              </w:rPr>
              <w:tab/>
            </w:r>
            <w:r w:rsidR="00BE21C0">
              <w:rPr>
                <w:noProof/>
                <w:webHidden/>
              </w:rPr>
              <w:fldChar w:fldCharType="begin"/>
            </w:r>
            <w:r w:rsidR="00BE21C0">
              <w:rPr>
                <w:noProof/>
                <w:webHidden/>
              </w:rPr>
              <w:instrText xml:space="preserve"> PAGEREF _Toc149342837 \h </w:instrText>
            </w:r>
            <w:r w:rsidR="00BE21C0">
              <w:rPr>
                <w:noProof/>
                <w:webHidden/>
              </w:rPr>
            </w:r>
            <w:r w:rsidR="00BE21C0">
              <w:rPr>
                <w:noProof/>
                <w:webHidden/>
              </w:rPr>
              <w:fldChar w:fldCharType="separate"/>
            </w:r>
            <w:r w:rsidR="00BE21C0">
              <w:rPr>
                <w:noProof/>
                <w:webHidden/>
              </w:rPr>
              <w:t>3</w:t>
            </w:r>
            <w:r w:rsidR="00BE21C0">
              <w:rPr>
                <w:noProof/>
                <w:webHidden/>
              </w:rPr>
              <w:fldChar w:fldCharType="end"/>
            </w:r>
          </w:hyperlink>
        </w:p>
        <w:p w14:paraId="7F1A06AF" w14:textId="59EDD7BD" w:rsidR="00BE21C0" w:rsidRDefault="00BE21C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38" w:history="1">
            <w:r w:rsidRPr="0087227B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68C1" w14:textId="41BD6382" w:rsidR="00BE21C0" w:rsidRDefault="00BE21C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39" w:history="1">
            <w:r w:rsidRPr="0087227B">
              <w:rPr>
                <w:rStyle w:val="Hipervnculo"/>
                <w:noProof/>
              </w:rPr>
              <w:t>Consideraciones para el desarrollo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26D49" w14:textId="618725CE" w:rsidR="00BE21C0" w:rsidRDefault="00BE21C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0" w:history="1">
            <w:r w:rsidRPr="0087227B">
              <w:rPr>
                <w:rStyle w:val="Hipervnculo"/>
                <w:noProof/>
              </w:rPr>
              <w:t>Modelado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53B2" w14:textId="7692B68C" w:rsidR="00BE21C0" w:rsidRDefault="00BE21C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1" w:history="1">
            <w:r w:rsidRPr="0087227B">
              <w:rPr>
                <w:rStyle w:val="Hipervnculo"/>
                <w:noProof/>
              </w:rPr>
              <w:t>Representación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2CD20" w14:textId="4DC4CE72" w:rsidR="00BE21C0" w:rsidRDefault="00BE21C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2" w:history="1">
            <w:r w:rsidRPr="0087227B">
              <w:rPr>
                <w:rStyle w:val="Hipervnculo"/>
                <w:noProof/>
              </w:rPr>
              <w:t>Visualización del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090A" w14:textId="33937906" w:rsidR="00BE21C0" w:rsidRDefault="00BE21C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3" w:history="1">
            <w:r w:rsidRPr="0087227B">
              <w:rPr>
                <w:rStyle w:val="Hipervnculo"/>
                <w:noProof/>
              </w:rPr>
              <w:t>Reglas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71E3" w14:textId="69B6C549" w:rsidR="00BE21C0" w:rsidRDefault="00BE21C0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4" w:history="1">
            <w:r w:rsidRPr="0087227B">
              <w:rPr>
                <w:rStyle w:val="Hipervnculo"/>
                <w:noProof/>
              </w:rPr>
              <w:t>Almacenamiento de las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0693" w14:textId="769B3790" w:rsidR="00BE21C0" w:rsidRDefault="00BE21C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5" w:history="1">
            <w:r w:rsidRPr="0087227B">
              <w:rPr>
                <w:rStyle w:val="Hipervnculo"/>
                <w:noProof/>
              </w:rPr>
              <w:t>Estrategia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3202" w14:textId="1A92BB9B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6" w:history="1">
            <w:r w:rsidRPr="0087227B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Diseño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5343" w14:textId="11D513C4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7" w:history="1">
            <w:r w:rsidRPr="0087227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Estructura de datos para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17B1" w14:textId="13C547C5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8" w:history="1">
            <w:r w:rsidRPr="0087227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Lógica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BFCA" w14:textId="7DC953CC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49" w:history="1">
            <w:r w:rsidRPr="0087227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Interfaz o mostrar el juego en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75DBB" w14:textId="1B1197CA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0" w:history="1">
            <w:r w:rsidRPr="0087227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Manejo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B55D" w14:textId="734D2463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1" w:history="1">
            <w:r w:rsidRPr="0087227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Almacenamiento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6FE0" w14:textId="07A7ED4F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2" w:history="1">
            <w:r w:rsidRPr="0087227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Historial de partidas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BBF7" w14:textId="0453D637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3" w:history="1">
            <w:r w:rsidRPr="0087227B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Pruebas y depuración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0D989" w14:textId="543A85B0" w:rsidR="00BE21C0" w:rsidRDefault="00BE21C0">
          <w:pPr>
            <w:pStyle w:val="TDC3"/>
            <w:tabs>
              <w:tab w:val="left" w:pos="176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shd w:val="clear" w:color="auto" w:fill="auto"/>
              <w:lang w:eastAsia="es-CO"/>
              <w14:ligatures w14:val="standardContextual"/>
            </w:rPr>
          </w:pPr>
          <w:hyperlink w:anchor="_Toc149342854" w:history="1">
            <w:r w:rsidRPr="0087227B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shd w:val="clear" w:color="auto" w:fill="auto"/>
                <w:lang w:eastAsia="es-CO"/>
                <w14:ligatures w14:val="standardContextual"/>
              </w:rPr>
              <w:tab/>
            </w:r>
            <w:r w:rsidRPr="0087227B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DB21" w14:textId="26161857" w:rsidR="00BF287C" w:rsidRDefault="00BF287C">
          <w:r>
            <w:rPr>
              <w:b/>
              <w:bCs/>
              <w:lang w:val="es-MX"/>
            </w:rPr>
            <w:fldChar w:fldCharType="end"/>
          </w:r>
        </w:p>
      </w:sdtContent>
    </w:sdt>
    <w:p w14:paraId="38F09D0C" w14:textId="23678EEF" w:rsidR="000464A6" w:rsidRPr="00AD69E8" w:rsidRDefault="00B40BBE" w:rsidP="00296374">
      <w:pPr>
        <w:tabs>
          <w:tab w:val="clear" w:pos="3068"/>
        </w:tabs>
        <w:ind w:firstLine="0"/>
        <w:jc w:val="center"/>
        <w:rPr>
          <w:rFonts w:cs="Calibri"/>
          <w:szCs w:val="22"/>
          <w:lang w:val="es-419"/>
        </w:rPr>
      </w:pPr>
      <w:r w:rsidRPr="00AD69E8">
        <w:rPr>
          <w:rFonts w:cs="Calibri"/>
          <w:szCs w:val="22"/>
          <w:lang w:val="es-419"/>
        </w:rPr>
        <w:br w:type="page"/>
      </w:r>
    </w:p>
    <w:p w14:paraId="01C5B845" w14:textId="43FC7997" w:rsidR="00E102C3" w:rsidRDefault="00C02F81" w:rsidP="00C02F81">
      <w:pPr>
        <w:pStyle w:val="Ttulo1"/>
      </w:pPr>
      <w:bookmarkStart w:id="0" w:name="_Toc149342837"/>
      <w:r>
        <w:lastRenderedPageBreak/>
        <w:t>Contextualización del problema</w:t>
      </w:r>
      <w:bookmarkEnd w:id="0"/>
    </w:p>
    <w:p w14:paraId="4AB95A30" w14:textId="3729FF99" w:rsidR="00C02F81" w:rsidRDefault="00C02F81" w:rsidP="00C02F81">
      <w:r>
        <w:t xml:space="preserve">Othello es un juego de tablero que requiere estrategia, </w:t>
      </w:r>
      <w:r w:rsidR="00C2162F">
        <w:t>e</w:t>
      </w:r>
      <w:r w:rsidR="004D33B2">
        <w:t>n este problema se</w:t>
      </w:r>
      <w:r w:rsidR="00C2162F">
        <w:t xml:space="preserve"> desarrolla</w:t>
      </w:r>
      <w:r w:rsidR="004D33B2">
        <w:t>ra</w:t>
      </w:r>
      <w:r w:rsidR="00C2162F">
        <w:t xml:space="preserve"> en un tablero de 8x8</w:t>
      </w:r>
      <w:r w:rsidR="00CE2844">
        <w:t xml:space="preserve"> con fichas de color blanco y negro</w:t>
      </w:r>
      <w:r w:rsidR="008559EE">
        <w:t xml:space="preserve">, cada una representando un jugador. </w:t>
      </w:r>
    </w:p>
    <w:p w14:paraId="65D8F7C1" w14:textId="63354529" w:rsidR="008559EE" w:rsidRDefault="008559EE" w:rsidP="00C02F81">
      <w:r>
        <w:t xml:space="preserve">El objetivo principal es tener el mayor número de </w:t>
      </w:r>
      <w:r w:rsidR="00745F7B">
        <w:t xml:space="preserve">fichas de tú color al finalizar la partida, aparte de ello, el juego </w:t>
      </w:r>
      <w:r w:rsidR="00E638FF">
        <w:t xml:space="preserve">se basa en encierros tipo </w:t>
      </w:r>
      <w:r w:rsidR="00701C45">
        <w:t>sándwich donde una ficha se posiciona de tal manera que atrapa las fichas</w:t>
      </w:r>
      <w:r w:rsidR="004D33B2">
        <w:t xml:space="preserve"> del oponente. </w:t>
      </w:r>
    </w:p>
    <w:p w14:paraId="771B246F" w14:textId="0157E1CD" w:rsidR="00DB1C28" w:rsidRDefault="00DB1C28" w:rsidP="00C02F81">
      <w:r>
        <w:t xml:space="preserve">Las reglas del juego son sencillas, </w:t>
      </w:r>
      <w:r w:rsidR="00705704">
        <w:t xml:space="preserve">el juego se hace por turnos, el jugador debe poder hacer el movimiento según las reglas, es decir espacios donde arme </w:t>
      </w:r>
      <w:r w:rsidR="006A4490">
        <w:t xml:space="preserve">una línea ya sea vertical, horizontal o diagonal con otra de si misma y que dentro halla fichas del equipo contrario. </w:t>
      </w:r>
    </w:p>
    <w:p w14:paraId="48ADD285" w14:textId="6507A569" w:rsidR="00E45C78" w:rsidRDefault="000A0810" w:rsidP="00E45C78">
      <w:pPr>
        <w:pStyle w:val="Ttulo1"/>
      </w:pPr>
      <w:bookmarkStart w:id="1" w:name="_Toc149342838"/>
      <w:r>
        <w:t>Análisis</w:t>
      </w:r>
      <w:bookmarkEnd w:id="1"/>
    </w:p>
    <w:p w14:paraId="513B7251" w14:textId="743B242B" w:rsidR="000A0810" w:rsidRDefault="00B02761" w:rsidP="00B02761">
      <w:pPr>
        <w:pStyle w:val="Ttulo2"/>
      </w:pPr>
      <w:bookmarkStart w:id="2" w:name="_Toc149342839"/>
      <w:r>
        <w:t>Consideraciones para el desarrollo del programa</w:t>
      </w:r>
      <w:bookmarkEnd w:id="2"/>
    </w:p>
    <w:p w14:paraId="1D533266" w14:textId="142A0C92" w:rsidR="00B02761" w:rsidRDefault="00B02761" w:rsidP="00B02761">
      <w:pPr>
        <w:pStyle w:val="Ttulo3"/>
      </w:pPr>
      <w:bookmarkStart w:id="3" w:name="_Toc149342840"/>
      <w:r>
        <w:t>Modelado de las clases</w:t>
      </w:r>
      <w:bookmarkEnd w:id="3"/>
    </w:p>
    <w:p w14:paraId="6D709F26" w14:textId="169EB22D" w:rsidR="00B02761" w:rsidRDefault="00B02761" w:rsidP="00B02761">
      <w:r>
        <w:t>Se definirán las clases para la representación del juego como tablero, jugadores y las fichas. Estas son</w:t>
      </w:r>
      <w:r w:rsidR="00FB47FB">
        <w:t xml:space="preserve"> como</w:t>
      </w:r>
      <w:r w:rsidR="00C7415A">
        <w:t xml:space="preserve"> las</w:t>
      </w:r>
      <w:r w:rsidR="00FB47FB">
        <w:t xml:space="preserve"> clases esenciales a la hora del juego</w:t>
      </w:r>
      <w:r w:rsidR="00C7415A">
        <w:t>.</w:t>
      </w:r>
    </w:p>
    <w:p w14:paraId="11CEF3BF" w14:textId="2F630BBE" w:rsidR="00C7415A" w:rsidRDefault="00C7415A" w:rsidP="00C7415A">
      <w:pPr>
        <w:pStyle w:val="Ttulo3"/>
      </w:pPr>
      <w:bookmarkStart w:id="4" w:name="_Toc149342841"/>
      <w:r>
        <w:t>Representación del tablero</w:t>
      </w:r>
      <w:bookmarkEnd w:id="4"/>
    </w:p>
    <w:p w14:paraId="24FA348E" w14:textId="40A1E5EA" w:rsidR="00C7415A" w:rsidRDefault="00C7415A" w:rsidP="00C7415A">
      <w:r>
        <w:t xml:space="preserve">Podemos representar este como un arreglo </w:t>
      </w:r>
      <w:r w:rsidR="00483FB5">
        <w:t>bi</w:t>
      </w:r>
      <w:r>
        <w:t xml:space="preserve">dimensional, de igual manera en el desarrollo del código veremos si es la forma más eficiente. </w:t>
      </w:r>
    </w:p>
    <w:p w14:paraId="68C4295A" w14:textId="058B59D2" w:rsidR="008118BE" w:rsidRDefault="008118BE" w:rsidP="008118BE">
      <w:pPr>
        <w:pStyle w:val="Ttulo3"/>
      </w:pPr>
      <w:bookmarkStart w:id="5" w:name="_Toc149342842"/>
      <w:r>
        <w:t>Visualización del tablero</w:t>
      </w:r>
      <w:bookmarkEnd w:id="5"/>
    </w:p>
    <w:p w14:paraId="2B034D63" w14:textId="64A9113A" w:rsidR="008118BE" w:rsidRPr="00C75DF0" w:rsidRDefault="008118BE" w:rsidP="008118BE">
      <w:pPr>
        <w:rPr>
          <w:u w:val="single"/>
        </w:rPr>
      </w:pPr>
      <w:r>
        <w:t>También debemo</w:t>
      </w:r>
      <w:r w:rsidR="003F1572">
        <w:t>s tener en cuenta</w:t>
      </w:r>
      <w:r w:rsidR="0074273B">
        <w:t xml:space="preserve"> que la visualización del tablero </w:t>
      </w:r>
      <w:r w:rsidR="00A4251D">
        <w:t xml:space="preserve">debe ser </w:t>
      </w:r>
      <w:r w:rsidR="00041671">
        <w:t xml:space="preserve">organizada y </w:t>
      </w:r>
      <w:r w:rsidR="002400B0">
        <w:t xml:space="preserve">sencilla para que sea adaptable al momento de mostrarlo en </w:t>
      </w:r>
      <w:r w:rsidR="00C75DF0">
        <w:t>la consola.</w:t>
      </w:r>
    </w:p>
    <w:p w14:paraId="23475F56" w14:textId="3D8A54B8" w:rsidR="00C7415A" w:rsidRDefault="00C7415A" w:rsidP="00C7415A">
      <w:pPr>
        <w:pStyle w:val="Ttulo3"/>
      </w:pPr>
      <w:bookmarkStart w:id="6" w:name="_Toc149342843"/>
      <w:r>
        <w:t>Reglas del juego</w:t>
      </w:r>
      <w:bookmarkEnd w:id="6"/>
    </w:p>
    <w:p w14:paraId="13D21A07" w14:textId="3598A512" w:rsidR="00C7415A" w:rsidRDefault="00C7415A" w:rsidP="00C7415A">
      <w:r>
        <w:t xml:space="preserve">Se deben implementar de manera que sean eficientes y aparte tener en cuenta el encierro tipo sándwich, ya que es la única forma de hacer </w:t>
      </w:r>
      <w:r w:rsidR="00146DCC">
        <w:t xml:space="preserve">una jugada, también considerar los posibles errores al desarrollar la lógica. </w:t>
      </w:r>
    </w:p>
    <w:p w14:paraId="1DCC9F97" w14:textId="3701FD39" w:rsidR="00146DCC" w:rsidRDefault="00146DCC" w:rsidP="00146DCC">
      <w:pPr>
        <w:pStyle w:val="Ttulo3"/>
      </w:pPr>
      <w:bookmarkStart w:id="7" w:name="_Toc149342844"/>
      <w:r>
        <w:lastRenderedPageBreak/>
        <w:t>Almacenamiento de las partidas</w:t>
      </w:r>
      <w:bookmarkEnd w:id="7"/>
    </w:p>
    <w:p w14:paraId="09572E33" w14:textId="4E661C49" w:rsidR="00146DCC" w:rsidRDefault="00146DCC" w:rsidP="00146DCC">
      <w:r>
        <w:t>Tener en cuenta que el código</w:t>
      </w:r>
      <w:r w:rsidR="00EB2493">
        <w:t xml:space="preserve"> </w:t>
      </w:r>
      <w:r w:rsidR="00B96A1A">
        <w:t>debe</w:t>
      </w:r>
      <w:r w:rsidR="00EB2493">
        <w:t xml:space="preserve"> guardar los registros de cada partida, aparte tener la opción de visualizar </w:t>
      </w:r>
      <w:r w:rsidR="00B96A1A">
        <w:t xml:space="preserve">el historial, </w:t>
      </w:r>
      <w:r w:rsidR="0056457F">
        <w:t xml:space="preserve">esta información se debe guardar en un archivo, </w:t>
      </w:r>
      <w:r w:rsidR="0040292C">
        <w:t>por lo cual utilizaremos un archivo plano con extensión .</w:t>
      </w:r>
      <w:proofErr w:type="spellStart"/>
      <w:r w:rsidR="0040292C">
        <w:t>txt</w:t>
      </w:r>
      <w:proofErr w:type="spellEnd"/>
    </w:p>
    <w:p w14:paraId="4BEFE67E" w14:textId="3553D272" w:rsidR="0040292C" w:rsidRDefault="008118BE" w:rsidP="008118BE">
      <w:pPr>
        <w:pStyle w:val="Ttulo2"/>
      </w:pPr>
      <w:bookmarkStart w:id="8" w:name="_Toc149342845"/>
      <w:r>
        <w:t>Estrategia de solución</w:t>
      </w:r>
      <w:bookmarkEnd w:id="8"/>
    </w:p>
    <w:p w14:paraId="51481274" w14:textId="46D1FE4F" w:rsidR="008118BE" w:rsidRDefault="00C75DF0" w:rsidP="008118BE">
      <w:r>
        <w:t>Teniendo en cuenta el análisis</w:t>
      </w:r>
      <w:r w:rsidR="00614DD2">
        <w:t xml:space="preserve">, la estrategia de solución se haría de la siguiente manera: </w:t>
      </w:r>
    </w:p>
    <w:p w14:paraId="3D3C2E32" w14:textId="409DB170" w:rsidR="00C75DF0" w:rsidRDefault="001055F9" w:rsidP="00614DD2">
      <w:pPr>
        <w:pStyle w:val="Ttulo3"/>
        <w:numPr>
          <w:ilvl w:val="0"/>
          <w:numId w:val="7"/>
        </w:numPr>
      </w:pPr>
      <w:bookmarkStart w:id="9" w:name="_Toc149342846"/>
      <w:r>
        <w:t>Diseño de clases</w:t>
      </w:r>
      <w:bookmarkEnd w:id="9"/>
    </w:p>
    <w:p w14:paraId="329150B2" w14:textId="16B778FD" w:rsidR="00AE6773" w:rsidRPr="00AE6773" w:rsidRDefault="008C133B" w:rsidP="00AE6773">
      <w:r>
        <w:t xml:space="preserve">Se deben de definir las clases para representar los diferentes </w:t>
      </w:r>
      <w:r w:rsidR="00BE21C0">
        <w:t xml:space="preserve">partes del juego como son: el tablero, el jugador, entre otras. Aparte de ello identificar los atributos y métodos de cada clase. </w:t>
      </w:r>
    </w:p>
    <w:p w14:paraId="5A0722E0" w14:textId="32BE56B6" w:rsidR="000140FF" w:rsidRDefault="00D52328" w:rsidP="00614DD2">
      <w:pPr>
        <w:pStyle w:val="Ttulo3"/>
        <w:numPr>
          <w:ilvl w:val="0"/>
          <w:numId w:val="7"/>
        </w:numPr>
      </w:pPr>
      <w:bookmarkStart w:id="10" w:name="_Toc149342847"/>
      <w:r>
        <w:t>Estructura de datos para Tablero</w:t>
      </w:r>
      <w:bookmarkEnd w:id="10"/>
    </w:p>
    <w:p w14:paraId="7960189A" w14:textId="33038A74" w:rsidR="00D52328" w:rsidRDefault="00614DD2" w:rsidP="00D52328">
      <w:r>
        <w:t>Se debe de buscar la mejor manera de representar el tablero</w:t>
      </w:r>
      <w:r w:rsidR="00664C1A">
        <w:t xml:space="preserve">, teniendo que se debe de mostrar en consola y debe permitir un acceso fácil a cada posición. </w:t>
      </w:r>
    </w:p>
    <w:p w14:paraId="12097E53" w14:textId="30690CCA" w:rsidR="00664C1A" w:rsidRDefault="00F20BBD" w:rsidP="00F20BBD">
      <w:pPr>
        <w:pStyle w:val="Ttulo3"/>
        <w:numPr>
          <w:ilvl w:val="0"/>
          <w:numId w:val="7"/>
        </w:numPr>
      </w:pPr>
      <w:bookmarkStart w:id="11" w:name="_Toc149342848"/>
      <w:r>
        <w:t>Lógica del juego</w:t>
      </w:r>
      <w:bookmarkEnd w:id="11"/>
    </w:p>
    <w:p w14:paraId="645F8F00" w14:textId="3C26266E" w:rsidR="00F20BBD" w:rsidRDefault="00F20BBD" w:rsidP="00F20BBD">
      <w:r>
        <w:t xml:space="preserve">Debemos de </w:t>
      </w:r>
      <w:r w:rsidR="00A44BD0">
        <w:t xml:space="preserve">conocer correctamente las reglas y entenderlas para de esta manera desarrollar la lógica de manera correcta, para este tendremos en cuenta la verificación de los movimientos </w:t>
      </w:r>
      <w:r w:rsidR="00890942">
        <w:t xml:space="preserve">según las reglas y la captura de las fichas del oponente. </w:t>
      </w:r>
    </w:p>
    <w:p w14:paraId="0DC69D66" w14:textId="1E824AD9" w:rsidR="00890942" w:rsidRDefault="00230A36" w:rsidP="00890942">
      <w:pPr>
        <w:pStyle w:val="Ttulo3"/>
        <w:numPr>
          <w:ilvl w:val="0"/>
          <w:numId w:val="7"/>
        </w:numPr>
      </w:pPr>
      <w:bookmarkStart w:id="12" w:name="_Toc149342849"/>
      <w:r>
        <w:t>Interfaz o mostrar el juego en consola</w:t>
      </w:r>
      <w:bookmarkEnd w:id="12"/>
    </w:p>
    <w:p w14:paraId="10C620B2" w14:textId="79A54CA4" w:rsidR="00230A36" w:rsidRDefault="00230A36" w:rsidP="00230A36">
      <w:r>
        <w:t>Se debe de analizar, planear y diseñar un algoritmo que permita mostrar de manera adecuada el tablero</w:t>
      </w:r>
      <w:r w:rsidR="00685C42">
        <w:t xml:space="preserve">, permitiendo actualizar cada posición según la interacción de los jugadores. </w:t>
      </w:r>
    </w:p>
    <w:p w14:paraId="4A236D70" w14:textId="71B9C07A" w:rsidR="00685C42" w:rsidRDefault="00685C42" w:rsidP="00685C42">
      <w:pPr>
        <w:pStyle w:val="Ttulo3"/>
        <w:numPr>
          <w:ilvl w:val="0"/>
          <w:numId w:val="7"/>
        </w:numPr>
      </w:pPr>
      <w:bookmarkStart w:id="13" w:name="_Toc149342850"/>
      <w:r>
        <w:t>Manejo de excepciones</w:t>
      </w:r>
      <w:bookmarkEnd w:id="13"/>
      <w:r>
        <w:t xml:space="preserve"> </w:t>
      </w:r>
    </w:p>
    <w:p w14:paraId="5543F1C6" w14:textId="1EC39A19" w:rsidR="00A831EA" w:rsidRDefault="00A831EA" w:rsidP="00F734C8">
      <w:r>
        <w:t xml:space="preserve">Al desarrollar el juego se debe </w:t>
      </w:r>
      <w:r w:rsidR="0083302E">
        <w:t xml:space="preserve">validando el código para visualizar </w:t>
      </w:r>
      <w:r w:rsidR="00725CDA">
        <w:t>situaciones en las que es necesario el manejo de excepciones como en los</w:t>
      </w:r>
      <w:r w:rsidR="00F734C8">
        <w:t xml:space="preserve"> errores </w:t>
      </w:r>
      <w:r w:rsidR="00725CDA">
        <w:t>de</w:t>
      </w:r>
      <w:r w:rsidR="00F734C8">
        <w:t xml:space="preserve"> entrada de datos por parte del usuario al seleccionar la posición en la que quiere poner su ficha. </w:t>
      </w:r>
    </w:p>
    <w:p w14:paraId="2C0A6E92" w14:textId="3C5397F0" w:rsidR="00F734C8" w:rsidRDefault="00F734C8" w:rsidP="00F734C8">
      <w:pPr>
        <w:pStyle w:val="Ttulo3"/>
        <w:numPr>
          <w:ilvl w:val="0"/>
          <w:numId w:val="7"/>
        </w:numPr>
      </w:pPr>
      <w:bookmarkStart w:id="14" w:name="_Toc149342851"/>
      <w:r>
        <w:t>Almacenamiento de datos</w:t>
      </w:r>
      <w:bookmarkEnd w:id="14"/>
    </w:p>
    <w:p w14:paraId="77DDFADC" w14:textId="19FD52C7" w:rsidR="00F734C8" w:rsidRDefault="00053E9C" w:rsidP="00F734C8">
      <w:r>
        <w:lastRenderedPageBreak/>
        <w:t xml:space="preserve">Se debe de crear una funcionalidad que permita capturar los datos al finalizar cada juego y guardar este en un archivo plano de texto. </w:t>
      </w:r>
    </w:p>
    <w:p w14:paraId="07E99A25" w14:textId="77777777" w:rsidR="000E28E4" w:rsidRDefault="000E28E4" w:rsidP="000E28E4">
      <w:pPr>
        <w:pStyle w:val="Ttulo3"/>
        <w:numPr>
          <w:ilvl w:val="0"/>
          <w:numId w:val="7"/>
        </w:numPr>
      </w:pPr>
      <w:bookmarkStart w:id="15" w:name="_Toc149342852"/>
      <w:r>
        <w:t>Historial de partidas</w:t>
      </w:r>
      <w:bookmarkEnd w:id="15"/>
    </w:p>
    <w:p w14:paraId="728C3567" w14:textId="68D2D6AC" w:rsidR="000E28E4" w:rsidRPr="000E28E4" w:rsidRDefault="000E28E4" w:rsidP="000E28E4">
      <w:pPr>
        <w:rPr>
          <w:u w:val="single"/>
        </w:rPr>
      </w:pPr>
      <w:r>
        <w:t xml:space="preserve">Debemos tener en cuenta que se debe desarrollar un apartado que permita visualizar el historial de partidas. </w:t>
      </w:r>
    </w:p>
    <w:p w14:paraId="67E3668B" w14:textId="6A1CA610" w:rsidR="00053E9C" w:rsidRDefault="0083302E" w:rsidP="0083302E">
      <w:pPr>
        <w:pStyle w:val="Ttulo3"/>
        <w:numPr>
          <w:ilvl w:val="0"/>
          <w:numId w:val="7"/>
        </w:numPr>
      </w:pPr>
      <w:bookmarkStart w:id="16" w:name="_Toc149342853"/>
      <w:r>
        <w:t>Pruebas y depuración</w:t>
      </w:r>
      <w:bookmarkEnd w:id="16"/>
    </w:p>
    <w:p w14:paraId="5886E586" w14:textId="4523467E" w:rsidR="00725CDA" w:rsidRDefault="002B21AD" w:rsidP="00725CDA">
      <w:r>
        <w:t>Al finalizar el desarrollo del código se debe de hacer realizar pruebas que nos permita visualizar errores que debamos visualizar,</w:t>
      </w:r>
      <w:r w:rsidR="00A015D7">
        <w:t xml:space="preserve"> también visualizar el comportamiento del juego y aparte de ello validar que las reglas del juego se cumplan. </w:t>
      </w:r>
    </w:p>
    <w:p w14:paraId="38828112" w14:textId="07D9E146" w:rsidR="00A015D7" w:rsidRDefault="00A015D7" w:rsidP="00A015D7">
      <w:pPr>
        <w:pStyle w:val="Ttulo3"/>
        <w:numPr>
          <w:ilvl w:val="0"/>
          <w:numId w:val="7"/>
        </w:numPr>
      </w:pPr>
      <w:bookmarkStart w:id="17" w:name="_Toc149342854"/>
      <w:r>
        <w:t>Documentación</w:t>
      </w:r>
      <w:bookmarkEnd w:id="17"/>
      <w:r>
        <w:t xml:space="preserve"> </w:t>
      </w:r>
    </w:p>
    <w:p w14:paraId="4843CAF2" w14:textId="0CFB3CAB" w:rsidR="00A015D7" w:rsidRDefault="00A015D7" w:rsidP="00A015D7">
      <w:r>
        <w:t xml:space="preserve">Tener en cuenta que debemos de ir desarrollando el juego de manera interna, de esta manera sabremos en cualquier momento que significa el método o el bloque de código. </w:t>
      </w:r>
    </w:p>
    <w:sectPr w:rsidR="00A015D7" w:rsidSect="007A2A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2DB2" w14:textId="77777777" w:rsidR="006D23F3" w:rsidRDefault="006D23F3" w:rsidP="00E102C3">
      <w:r>
        <w:separator/>
      </w:r>
    </w:p>
    <w:p w14:paraId="067AFA08" w14:textId="77777777" w:rsidR="006D23F3" w:rsidRDefault="006D23F3" w:rsidP="00E102C3"/>
  </w:endnote>
  <w:endnote w:type="continuationSeparator" w:id="0">
    <w:p w14:paraId="66EDB374" w14:textId="77777777" w:rsidR="006D23F3" w:rsidRDefault="006D23F3" w:rsidP="00E102C3">
      <w:r>
        <w:continuationSeparator/>
      </w:r>
    </w:p>
    <w:p w14:paraId="480A48E6" w14:textId="77777777" w:rsidR="006D23F3" w:rsidRDefault="006D23F3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A9C1" w14:textId="77777777" w:rsidR="006D23F3" w:rsidRDefault="006D23F3" w:rsidP="00E102C3">
      <w:r>
        <w:separator/>
      </w:r>
    </w:p>
    <w:p w14:paraId="6E604181" w14:textId="77777777" w:rsidR="006D23F3" w:rsidRDefault="006D23F3" w:rsidP="00E102C3"/>
  </w:footnote>
  <w:footnote w:type="continuationSeparator" w:id="0">
    <w:p w14:paraId="77E2EB9D" w14:textId="77777777" w:rsidR="006D23F3" w:rsidRDefault="006D23F3" w:rsidP="00E102C3">
      <w:r>
        <w:continuationSeparator/>
      </w:r>
    </w:p>
    <w:p w14:paraId="5775DF58" w14:textId="77777777" w:rsidR="006D23F3" w:rsidRDefault="006D23F3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3EA2" w14:textId="77777777" w:rsidR="00EC63D6" w:rsidRPr="009A782E" w:rsidRDefault="00EF0FD0" w:rsidP="00E102C3">
    <w:pPr>
      <w:pStyle w:val="Encabezado"/>
      <w:ind w:firstLine="0"/>
      <w:rPr>
        <w:rFonts w:cs="Calibri"/>
        <w:szCs w:val="22"/>
        <w:lang w:val="es-419"/>
      </w:rPr>
    </w:pPr>
    <w:r>
      <w:rPr>
        <w:rFonts w:cs="Calibri"/>
        <w:szCs w:val="22"/>
        <w:lang w:val="es-419"/>
      </w:rPr>
      <w:tab/>
    </w:r>
    <w:r w:rsidR="009A782E">
      <w:rPr>
        <w:rFonts w:cs="Calibri"/>
        <w:szCs w:val="22"/>
        <w:lang w:val="es-419"/>
      </w:rPr>
      <w:tab/>
    </w:r>
    <w:r w:rsidR="009A782E" w:rsidRPr="009A782E">
      <w:rPr>
        <w:rFonts w:cs="Calibri"/>
        <w:szCs w:val="22"/>
        <w:lang w:val="es-419"/>
      </w:rPr>
      <w:t xml:space="preserve"> </w:t>
    </w:r>
    <w:r w:rsidR="00EC63D6" w:rsidRPr="009A782E">
      <w:rPr>
        <w:rFonts w:cs="Calibri"/>
        <w:szCs w:val="22"/>
        <w:lang w:val="es-419"/>
      </w:rPr>
      <w:tab/>
    </w:r>
    <w:r w:rsidR="00EC63D6" w:rsidRPr="00222A35">
      <w:rPr>
        <w:rFonts w:cs="Calibri"/>
        <w:szCs w:val="22"/>
      </w:rPr>
      <w:fldChar w:fldCharType="begin"/>
    </w:r>
    <w:r w:rsidR="00EC63D6" w:rsidRPr="009A782E">
      <w:rPr>
        <w:rFonts w:cs="Calibri"/>
        <w:szCs w:val="22"/>
        <w:lang w:val="es-419"/>
      </w:rPr>
      <w:instrText xml:space="preserve"> PAGE   \* MERGEFORMAT </w:instrText>
    </w:r>
    <w:r w:rsidR="00EC63D6" w:rsidRPr="00222A35">
      <w:rPr>
        <w:rFonts w:cs="Calibri"/>
        <w:szCs w:val="22"/>
      </w:rPr>
      <w:fldChar w:fldCharType="separate"/>
    </w:r>
    <w:r w:rsidR="003649CB" w:rsidRPr="009A782E">
      <w:rPr>
        <w:rFonts w:cs="Calibri"/>
        <w:noProof/>
        <w:szCs w:val="22"/>
        <w:lang w:val="es-419"/>
      </w:rPr>
      <w:t>19</w:t>
    </w:r>
    <w:r w:rsidR="00EC63D6" w:rsidRPr="00222A35">
      <w:rPr>
        <w:rFonts w:cs="Calibri"/>
        <w:noProof/>
        <w:szCs w:val="22"/>
      </w:rPr>
      <w:fldChar w:fldCharType="end"/>
    </w:r>
  </w:p>
  <w:p w14:paraId="7D31AF9B" w14:textId="77777777" w:rsidR="00EC63D6" w:rsidRPr="009A782E" w:rsidRDefault="00EC63D6" w:rsidP="00E102C3">
    <w:pPr>
      <w:pStyle w:val="Encabezado"/>
      <w:rPr>
        <w:rFonts w:cs="Calibri"/>
        <w:szCs w:val="22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5188"/>
    <w:multiLevelType w:val="hybridMultilevel"/>
    <w:tmpl w:val="1402D0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104FB"/>
    <w:multiLevelType w:val="hybridMultilevel"/>
    <w:tmpl w:val="8CDC78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544DB"/>
    <w:multiLevelType w:val="hybridMultilevel"/>
    <w:tmpl w:val="8AFA26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195EDB"/>
    <w:multiLevelType w:val="hybridMultilevel"/>
    <w:tmpl w:val="FE5241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66AB3"/>
    <w:multiLevelType w:val="hybridMultilevel"/>
    <w:tmpl w:val="D6BA2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35CB4"/>
    <w:multiLevelType w:val="hybridMultilevel"/>
    <w:tmpl w:val="5A46B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552758">
    <w:abstractNumId w:val="1"/>
  </w:num>
  <w:num w:numId="2" w16cid:durableId="454560567">
    <w:abstractNumId w:val="5"/>
  </w:num>
  <w:num w:numId="3" w16cid:durableId="2243081">
    <w:abstractNumId w:val="2"/>
  </w:num>
  <w:num w:numId="4" w16cid:durableId="767311358">
    <w:abstractNumId w:val="6"/>
  </w:num>
  <w:num w:numId="5" w16cid:durableId="888686858">
    <w:abstractNumId w:val="3"/>
  </w:num>
  <w:num w:numId="6" w16cid:durableId="1592742247">
    <w:abstractNumId w:val="0"/>
  </w:num>
  <w:num w:numId="7" w16cid:durableId="360059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3"/>
    <w:rsid w:val="000140FF"/>
    <w:rsid w:val="00023F33"/>
    <w:rsid w:val="000251D5"/>
    <w:rsid w:val="00041671"/>
    <w:rsid w:val="000464A6"/>
    <w:rsid w:val="00053E9C"/>
    <w:rsid w:val="0006124E"/>
    <w:rsid w:val="00073180"/>
    <w:rsid w:val="00076281"/>
    <w:rsid w:val="0008031E"/>
    <w:rsid w:val="00087023"/>
    <w:rsid w:val="0009623B"/>
    <w:rsid w:val="000A0810"/>
    <w:rsid w:val="000A5A29"/>
    <w:rsid w:val="000A7152"/>
    <w:rsid w:val="000E0616"/>
    <w:rsid w:val="000E28E4"/>
    <w:rsid w:val="00103A39"/>
    <w:rsid w:val="001055F9"/>
    <w:rsid w:val="00120A65"/>
    <w:rsid w:val="001263C3"/>
    <w:rsid w:val="00126FA2"/>
    <w:rsid w:val="00132939"/>
    <w:rsid w:val="00141F13"/>
    <w:rsid w:val="00146DCC"/>
    <w:rsid w:val="00167F5B"/>
    <w:rsid w:val="0017154C"/>
    <w:rsid w:val="001A6792"/>
    <w:rsid w:val="001C2344"/>
    <w:rsid w:val="001D7F11"/>
    <w:rsid w:val="001F4777"/>
    <w:rsid w:val="00203AA4"/>
    <w:rsid w:val="00213D88"/>
    <w:rsid w:val="0021772D"/>
    <w:rsid w:val="00222A35"/>
    <w:rsid w:val="00223F0B"/>
    <w:rsid w:val="002272D2"/>
    <w:rsid w:val="00230A36"/>
    <w:rsid w:val="00236E04"/>
    <w:rsid w:val="002400B0"/>
    <w:rsid w:val="002443EB"/>
    <w:rsid w:val="00251CEE"/>
    <w:rsid w:val="00256F8D"/>
    <w:rsid w:val="00290C63"/>
    <w:rsid w:val="0029125E"/>
    <w:rsid w:val="00296374"/>
    <w:rsid w:val="002B21AD"/>
    <w:rsid w:val="002C18D1"/>
    <w:rsid w:val="002E4FFA"/>
    <w:rsid w:val="002F5057"/>
    <w:rsid w:val="00304AE7"/>
    <w:rsid w:val="00322A54"/>
    <w:rsid w:val="00340295"/>
    <w:rsid w:val="00342C89"/>
    <w:rsid w:val="00357698"/>
    <w:rsid w:val="003649CB"/>
    <w:rsid w:val="00365ACF"/>
    <w:rsid w:val="00374868"/>
    <w:rsid w:val="00396BD6"/>
    <w:rsid w:val="003A71C8"/>
    <w:rsid w:val="003C5C48"/>
    <w:rsid w:val="003F1572"/>
    <w:rsid w:val="003F1DC5"/>
    <w:rsid w:val="0040292C"/>
    <w:rsid w:val="00416392"/>
    <w:rsid w:val="004172EC"/>
    <w:rsid w:val="00477945"/>
    <w:rsid w:val="00483FB5"/>
    <w:rsid w:val="004852C2"/>
    <w:rsid w:val="00486B99"/>
    <w:rsid w:val="004B20CE"/>
    <w:rsid w:val="004B274A"/>
    <w:rsid w:val="004B4DF9"/>
    <w:rsid w:val="004D01F1"/>
    <w:rsid w:val="004D33B2"/>
    <w:rsid w:val="004D6118"/>
    <w:rsid w:val="004E6B89"/>
    <w:rsid w:val="004F63CE"/>
    <w:rsid w:val="0051642E"/>
    <w:rsid w:val="00520B4B"/>
    <w:rsid w:val="0056457F"/>
    <w:rsid w:val="0058069C"/>
    <w:rsid w:val="00582191"/>
    <w:rsid w:val="005922A9"/>
    <w:rsid w:val="005A7E41"/>
    <w:rsid w:val="005B4A1F"/>
    <w:rsid w:val="005C4840"/>
    <w:rsid w:val="005D4500"/>
    <w:rsid w:val="005D5F0F"/>
    <w:rsid w:val="005E384A"/>
    <w:rsid w:val="0060426F"/>
    <w:rsid w:val="00605E2C"/>
    <w:rsid w:val="006102E6"/>
    <w:rsid w:val="006110AB"/>
    <w:rsid w:val="006117B0"/>
    <w:rsid w:val="00611E10"/>
    <w:rsid w:val="00614DD2"/>
    <w:rsid w:val="00616377"/>
    <w:rsid w:val="0061743B"/>
    <w:rsid w:val="00626D7A"/>
    <w:rsid w:val="006274E0"/>
    <w:rsid w:val="00643113"/>
    <w:rsid w:val="00664C1A"/>
    <w:rsid w:val="00666591"/>
    <w:rsid w:val="00685C42"/>
    <w:rsid w:val="006A4490"/>
    <w:rsid w:val="006A474F"/>
    <w:rsid w:val="006B657A"/>
    <w:rsid w:val="006D23F3"/>
    <w:rsid w:val="006D475F"/>
    <w:rsid w:val="006E2EC8"/>
    <w:rsid w:val="006F5A83"/>
    <w:rsid w:val="00700473"/>
    <w:rsid w:val="00701C45"/>
    <w:rsid w:val="00705704"/>
    <w:rsid w:val="00714A71"/>
    <w:rsid w:val="00725CDA"/>
    <w:rsid w:val="00736896"/>
    <w:rsid w:val="0074273B"/>
    <w:rsid w:val="00745F7B"/>
    <w:rsid w:val="00750D4C"/>
    <w:rsid w:val="007617BF"/>
    <w:rsid w:val="0076791C"/>
    <w:rsid w:val="00795729"/>
    <w:rsid w:val="007A2AA9"/>
    <w:rsid w:val="007A4639"/>
    <w:rsid w:val="007B4C07"/>
    <w:rsid w:val="007C0A3E"/>
    <w:rsid w:val="007C3AF9"/>
    <w:rsid w:val="007D042B"/>
    <w:rsid w:val="007F2410"/>
    <w:rsid w:val="008118BE"/>
    <w:rsid w:val="008120FE"/>
    <w:rsid w:val="0083302E"/>
    <w:rsid w:val="00850641"/>
    <w:rsid w:val="00852052"/>
    <w:rsid w:val="008559EE"/>
    <w:rsid w:val="00856ABA"/>
    <w:rsid w:val="00860780"/>
    <w:rsid w:val="00873A2C"/>
    <w:rsid w:val="00874378"/>
    <w:rsid w:val="00890942"/>
    <w:rsid w:val="008A49D2"/>
    <w:rsid w:val="008B549F"/>
    <w:rsid w:val="008C133B"/>
    <w:rsid w:val="008E78A7"/>
    <w:rsid w:val="008F5999"/>
    <w:rsid w:val="00901150"/>
    <w:rsid w:val="00914AEC"/>
    <w:rsid w:val="009361D0"/>
    <w:rsid w:val="00955FD6"/>
    <w:rsid w:val="00966505"/>
    <w:rsid w:val="00972136"/>
    <w:rsid w:val="00984E61"/>
    <w:rsid w:val="0098563F"/>
    <w:rsid w:val="0099229F"/>
    <w:rsid w:val="009A782E"/>
    <w:rsid w:val="009E6D26"/>
    <w:rsid w:val="009E7A57"/>
    <w:rsid w:val="009F0B71"/>
    <w:rsid w:val="00A015D7"/>
    <w:rsid w:val="00A07D75"/>
    <w:rsid w:val="00A22C7D"/>
    <w:rsid w:val="00A25CAE"/>
    <w:rsid w:val="00A36D61"/>
    <w:rsid w:val="00A376D9"/>
    <w:rsid w:val="00A416A7"/>
    <w:rsid w:val="00A4251D"/>
    <w:rsid w:val="00A44BD0"/>
    <w:rsid w:val="00A66E09"/>
    <w:rsid w:val="00A80790"/>
    <w:rsid w:val="00A831EA"/>
    <w:rsid w:val="00AA4A24"/>
    <w:rsid w:val="00AA5283"/>
    <w:rsid w:val="00AB3F29"/>
    <w:rsid w:val="00AC6ADA"/>
    <w:rsid w:val="00AD69E8"/>
    <w:rsid w:val="00AE2151"/>
    <w:rsid w:val="00AE6773"/>
    <w:rsid w:val="00B02761"/>
    <w:rsid w:val="00B13488"/>
    <w:rsid w:val="00B15BD1"/>
    <w:rsid w:val="00B330BC"/>
    <w:rsid w:val="00B40BBE"/>
    <w:rsid w:val="00B42005"/>
    <w:rsid w:val="00B43090"/>
    <w:rsid w:val="00B55B9B"/>
    <w:rsid w:val="00B708D8"/>
    <w:rsid w:val="00B75A7C"/>
    <w:rsid w:val="00B8771A"/>
    <w:rsid w:val="00B941B1"/>
    <w:rsid w:val="00B95038"/>
    <w:rsid w:val="00B95776"/>
    <w:rsid w:val="00B96A1A"/>
    <w:rsid w:val="00B97476"/>
    <w:rsid w:val="00BA3199"/>
    <w:rsid w:val="00BB2D3E"/>
    <w:rsid w:val="00BB31DF"/>
    <w:rsid w:val="00BB41EE"/>
    <w:rsid w:val="00BB76BE"/>
    <w:rsid w:val="00BC1D76"/>
    <w:rsid w:val="00BE21C0"/>
    <w:rsid w:val="00BE3F16"/>
    <w:rsid w:val="00BF287C"/>
    <w:rsid w:val="00C02F81"/>
    <w:rsid w:val="00C044E2"/>
    <w:rsid w:val="00C048E0"/>
    <w:rsid w:val="00C2162F"/>
    <w:rsid w:val="00C2686B"/>
    <w:rsid w:val="00C47B69"/>
    <w:rsid w:val="00C50B51"/>
    <w:rsid w:val="00C61A70"/>
    <w:rsid w:val="00C632CF"/>
    <w:rsid w:val="00C73377"/>
    <w:rsid w:val="00C7415A"/>
    <w:rsid w:val="00C75DF0"/>
    <w:rsid w:val="00C76EAD"/>
    <w:rsid w:val="00C81D35"/>
    <w:rsid w:val="00C82B6C"/>
    <w:rsid w:val="00C84B1B"/>
    <w:rsid w:val="00C9136C"/>
    <w:rsid w:val="00CA1D68"/>
    <w:rsid w:val="00CA25BD"/>
    <w:rsid w:val="00CB32C3"/>
    <w:rsid w:val="00CC186E"/>
    <w:rsid w:val="00CC1F36"/>
    <w:rsid w:val="00CC688D"/>
    <w:rsid w:val="00CC7D0E"/>
    <w:rsid w:val="00CE2844"/>
    <w:rsid w:val="00CE40A4"/>
    <w:rsid w:val="00CE7FD7"/>
    <w:rsid w:val="00D22285"/>
    <w:rsid w:val="00D23A8D"/>
    <w:rsid w:val="00D52328"/>
    <w:rsid w:val="00D92B9C"/>
    <w:rsid w:val="00D93AC3"/>
    <w:rsid w:val="00DA462A"/>
    <w:rsid w:val="00DB1C28"/>
    <w:rsid w:val="00DB2A40"/>
    <w:rsid w:val="00DC0F42"/>
    <w:rsid w:val="00DD132E"/>
    <w:rsid w:val="00DD6423"/>
    <w:rsid w:val="00DE1469"/>
    <w:rsid w:val="00DF03CD"/>
    <w:rsid w:val="00DF7926"/>
    <w:rsid w:val="00E01445"/>
    <w:rsid w:val="00E102C3"/>
    <w:rsid w:val="00E104D5"/>
    <w:rsid w:val="00E4496B"/>
    <w:rsid w:val="00E45C78"/>
    <w:rsid w:val="00E638FF"/>
    <w:rsid w:val="00E64A41"/>
    <w:rsid w:val="00E96D00"/>
    <w:rsid w:val="00E978CD"/>
    <w:rsid w:val="00EA0278"/>
    <w:rsid w:val="00EB2493"/>
    <w:rsid w:val="00EB6B08"/>
    <w:rsid w:val="00EB785F"/>
    <w:rsid w:val="00EC63D6"/>
    <w:rsid w:val="00ED4E5F"/>
    <w:rsid w:val="00EE0C03"/>
    <w:rsid w:val="00EF0FD0"/>
    <w:rsid w:val="00F129E3"/>
    <w:rsid w:val="00F20BBD"/>
    <w:rsid w:val="00F64D47"/>
    <w:rsid w:val="00F6695E"/>
    <w:rsid w:val="00F734C8"/>
    <w:rsid w:val="00F84B01"/>
    <w:rsid w:val="00F91590"/>
    <w:rsid w:val="00FA3A11"/>
    <w:rsid w:val="00FA5BF7"/>
    <w:rsid w:val="00FA75AB"/>
    <w:rsid w:val="00FB47FB"/>
    <w:rsid w:val="00FB5E42"/>
    <w:rsid w:val="00FD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4A348"/>
  <w15:chartTrackingRefBased/>
  <w15:docId w15:val="{9D08CDEE-E26F-49E6-A56F-F3173FD5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6E"/>
    <w:pPr>
      <w:tabs>
        <w:tab w:val="left" w:pos="3068"/>
      </w:tabs>
      <w:spacing w:line="480" w:lineRule="auto"/>
      <w:ind w:firstLine="720"/>
    </w:pPr>
    <w:rPr>
      <w:sz w:val="22"/>
      <w:szCs w:val="21"/>
      <w:shd w:val="clear" w:color="auto" w:fill="FFFFFF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F287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es-CO"/>
    </w:rPr>
  </w:style>
  <w:style w:type="paragraph" w:styleId="Prrafodelista">
    <w:name w:val="List Paragraph"/>
    <w:basedOn w:val="Normal"/>
    <w:uiPriority w:val="34"/>
    <w:qFormat/>
    <w:rsid w:val="00B95038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21C0"/>
    <w:pPr>
      <w:tabs>
        <w:tab w:val="clear" w:pos="306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\Documents\Plantillas%20personalizadas%20de%20Office\AP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</Template>
  <TotalTime>61</TotalTime>
  <Pages>5</Pages>
  <Words>882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5728</CharactersWithSpaces>
  <SharedDoc>false</SharedDoc>
  <HLinks>
    <vt:vector size="60" baseType="variant">
      <vt:variant>
        <vt:i4>7471205</vt:i4>
      </vt:variant>
      <vt:variant>
        <vt:i4>27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24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5898265</vt:i4>
      </vt:variant>
      <vt:variant>
        <vt:i4>21</vt:i4>
      </vt:variant>
      <vt:variant>
        <vt:i4>0</vt:i4>
      </vt:variant>
      <vt:variant>
        <vt:i4>5</vt:i4>
      </vt:variant>
      <vt:variant>
        <vt:lpwstr>https://bibliografia.co/formato-chicago/</vt:lpwstr>
      </vt:variant>
      <vt:variant>
        <vt:lpwstr/>
      </vt:variant>
      <vt:variant>
        <vt:i4>4194373</vt:i4>
      </vt:variant>
      <vt:variant>
        <vt:i4>18</vt:i4>
      </vt:variant>
      <vt:variant>
        <vt:i4>0</vt:i4>
      </vt:variant>
      <vt:variant>
        <vt:i4>5</vt:i4>
      </vt:variant>
      <vt:variant>
        <vt:lpwstr>https://bibliografia.co/normas-vancouver/</vt:lpwstr>
      </vt:variant>
      <vt:variant>
        <vt:lpwstr/>
      </vt:variant>
      <vt:variant>
        <vt:i4>5898257</vt:i4>
      </vt:variant>
      <vt:variant>
        <vt:i4>15</vt:i4>
      </vt:variant>
      <vt:variant>
        <vt:i4>0</vt:i4>
      </vt:variant>
      <vt:variant>
        <vt:i4>5</vt:i4>
      </vt:variant>
      <vt:variant>
        <vt:lpwstr>https://bibliografia.co/formato-mla/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https://bibliografia.co/normas-icontec/</vt:lpwstr>
      </vt:variant>
      <vt:variant>
        <vt:lpwstr/>
      </vt:variant>
      <vt:variant>
        <vt:i4>7995508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https://normas-apa.org/referencias/</vt:lpwstr>
      </vt:variant>
      <vt:variant>
        <vt:lpwstr/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>https://normas-apa.org/citas/</vt:lpwstr>
      </vt:variant>
      <vt:variant>
        <vt:lpwstr/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Rodriguez</dc:creator>
  <cp:keywords/>
  <dc:description/>
  <cp:lastModifiedBy>Tatiana Solano</cp:lastModifiedBy>
  <cp:revision>74</cp:revision>
  <dcterms:created xsi:type="dcterms:W3CDTF">2023-10-28T03:45:00Z</dcterms:created>
  <dcterms:modified xsi:type="dcterms:W3CDTF">2023-10-28T04:47:00Z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